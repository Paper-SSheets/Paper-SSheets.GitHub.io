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669" w:rsidRDefault="00A32669">
      <w:bookmarkStart w:id="0" w:name="_GoBack"/>
      <w:bookmarkEnd w:id="0"/>
    </w:p>
    <w:sectPr w:rsidR="00A32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DBA"/>
    <w:rsid w:val="004807E1"/>
    <w:rsid w:val="00873DBA"/>
    <w:rsid w:val="00A3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515B4-FB37-45C0-A8D9-CF44FE61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F8071459.dotm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Sheets, Steven M</dc:creator>
  <cp:keywords/>
  <dc:description/>
  <cp:lastModifiedBy>Sheets, Steven M</cp:lastModifiedBy>
  <cp:revision>1</cp:revision>
  <dcterms:created xsi:type="dcterms:W3CDTF">2019-04-08T17:51:00Z</dcterms:created>
  <dcterms:modified xsi:type="dcterms:W3CDTF">2019-04-08T17:52:00Z</dcterms:modified>
</cp:coreProperties>
</file>